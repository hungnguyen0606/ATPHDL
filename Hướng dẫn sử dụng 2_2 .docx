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lang w:val="en-US"/>
        </w:rPr>
      </w:pPr>
      <w:r>
        <w:rPr>
          <w:rFonts w:hint="default"/>
          <w:lang w:val="en-US"/>
        </w:rPr>
        <w:t>Hướng dẫn sử dụng:</w:t>
      </w:r>
      <w:r>
        <w:rPr>
          <w:rFonts w:hint="default"/>
          <w:lang w:val="en-US"/>
        </w:rPr>
        <w:br/>
      </w:r>
      <w:r>
        <w:rPr>
          <w:rFonts w:hint="default"/>
          <w:lang w:val="en-US"/>
        </w:rPr>
        <w:t>1) Để chọn physical drive tương ứng hãy nhập số 0..100 (hoặc lớn hơn) ứng với số thứ tự của đĩa.</w:t>
      </w:r>
      <w:r>
        <w:rPr>
          <w:rFonts w:hint="default"/>
          <w:lang w:val="en-US"/>
        </w:rPr>
        <w:br/>
      </w:r>
      <w:r>
        <w:rPr>
          <w:rFonts w:hint="default"/>
          <w:lang w:val="en-US"/>
        </w:rPr>
        <w:t>2) Để chọn volume tương ứng hãy nhập ký tự ứng với volume đó (vd: H, C, D)</w:t>
      </w:r>
      <w:r>
        <w:rPr>
          <w:rFonts w:hint="default"/>
          <w:lang w:val="en-US"/>
        </w:rPr>
        <w:br/>
      </w:r>
      <w:r>
        <w:rPr>
          <w:rFonts w:hint="default"/>
          <w:lang w:val="en-US"/>
        </w:rPr>
        <w:t>3) Để lấy thông tin về đĩa vật lý hoặc volume, ta chọn get volume/drive ‘s info. Thông tin sẽ được lưu trong file txt và hiển thị ngay khi ấn. Nếu cần có thể lưu lại chỗ khác.</w:t>
      </w:r>
    </w:p>
    <w:p>
      <w:pPr>
        <w:rPr>
          <w:rFonts w:hint="default"/>
          <w:lang w:val="en-US"/>
        </w:rPr>
      </w:pPr>
      <w:r>
        <w:rPr>
          <w:rFonts w:hint="default"/>
          <w:lang w:val="en-US"/>
        </w:rPr>
        <w:t>4) Để tạo ảnh cho đĩa vật lý hoặc volume, hãy chọn đĩa/volume tương ứng sau đó ấn Create img, chương trình sẽ hiện ra save dialog để chọn nơi lưu image. Để tiếp tục tiến trình sau khi bị ngắt (do cúp điện), ta chọn lại đĩa/volume cần tạo image và save đè vào file đã được tạo ra trước khi bị ngắt.</w:t>
      </w:r>
    </w:p>
    <w:p>
      <w:pPr>
        <w:rPr>
          <w:rFonts w:hint="default"/>
          <w:lang w:val="en-US"/>
        </w:rPr>
      </w:pPr>
      <w:r>
        <w:rPr>
          <w:rFonts w:hint="default"/>
          <w:lang w:val="en-US"/>
        </w:rPr>
        <w:t>Lưu ý: chương trình chỉ làm việc với ổ FAT32.</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Dell</dc:creator>
  <cp:lastModifiedBy>Dell</cp:lastModifiedBy>
  <dcterms:modified xsi:type="dcterms:W3CDTF">2016-04-02T15:57:31Z</dcterms:modified>
  <dc:title>Hướng dẫn sử dụng:_x000B_Để chọn physical drive tương ứng hãy nhập số 0..100 (hoặc lớn hơn) ứng với số thứ tự của đĩa._x000B_Để chọn volume tương ứng hãy nhập ký tự ứng với volume đó (vd: H, C, D)_x000B_Để lấy thông tin về đĩa vật lý hoặc volume, ta chọn get volume/drive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